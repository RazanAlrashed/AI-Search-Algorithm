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F7479" w14:textId="384DB8A9" w:rsidR="00D32A60" w:rsidRDefault="00F5052D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F0CFBF" wp14:editId="35D50EC0">
                <wp:simplePos x="0" y="0"/>
                <wp:positionH relativeFrom="margin">
                  <wp:align>left</wp:align>
                </wp:positionH>
                <wp:positionV relativeFrom="paragraph">
                  <wp:posOffset>-76720</wp:posOffset>
                </wp:positionV>
                <wp:extent cx="6740236" cy="1156855"/>
                <wp:effectExtent l="0" t="0" r="0" b="5715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40236" cy="115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8A1F" w14:textId="6CF23046" w:rsidR="002B2BB9" w:rsidRPr="006743B2" w:rsidRDefault="002B2BB9" w:rsidP="002B2BB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Artificial intelligence (CSC403)</w:t>
                            </w:r>
                          </w:p>
                          <w:p w14:paraId="3C1DB39C" w14:textId="77777777" w:rsidR="002B2BB9" w:rsidRDefault="002B2BB9" w:rsidP="002B2BB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Student name: Razan Abdulrahman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Alrashed</w:t>
                            </w:r>
                            <w:proofErr w:type="spellEnd"/>
                          </w:p>
                          <w:p w14:paraId="5A803452" w14:textId="77777777" w:rsidR="002B2BB9" w:rsidRDefault="002B2BB9" w:rsidP="002B2BB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ID: 443500087</w:t>
                            </w:r>
                          </w:p>
                          <w:p w14:paraId="03642707" w14:textId="77777777" w:rsidR="002B2BB9" w:rsidRDefault="002B2BB9" w:rsidP="002B2B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743B2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Assignment 1</w:t>
                            </w:r>
                          </w:p>
                          <w:p w14:paraId="3439E6F9" w14:textId="77777777" w:rsidR="002B2BB9" w:rsidRPr="006743B2" w:rsidRDefault="002B2BB9" w:rsidP="002B2BB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0CFBF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-6.05pt;width:530.75pt;height:91.1pt;flip:x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" filled="f" stroked="f">
                <v:textbox>
                  <w:txbxContent>
                    <w:p w14:paraId="7BF68A1F" w14:textId="6CF23046" w:rsidR="002B2BB9" w:rsidRPr="006743B2" w:rsidRDefault="002B2BB9" w:rsidP="002B2BB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Artificial intelligence (CSC403)</w:t>
                      </w:r>
                    </w:p>
                    <w:p w14:paraId="3C1DB39C" w14:textId="77777777" w:rsidR="002B2BB9" w:rsidRDefault="002B2BB9" w:rsidP="002B2BB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Student name: Razan Abdulrahman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Alrashed</w:t>
                      </w:r>
                      <w:proofErr w:type="spellEnd"/>
                    </w:p>
                    <w:p w14:paraId="5A803452" w14:textId="77777777" w:rsidR="002B2BB9" w:rsidRDefault="002B2BB9" w:rsidP="002B2BB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ID: 443500087</w:t>
                      </w:r>
                    </w:p>
                    <w:p w14:paraId="03642707" w14:textId="77777777" w:rsidR="002B2BB9" w:rsidRDefault="002B2BB9" w:rsidP="002B2BB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6743B2">
                        <w:rPr>
                          <w:rFonts w:asciiTheme="majorBidi" w:hAnsiTheme="majorBidi" w:cstheme="majorBidi"/>
                          <w:b/>
                          <w:bCs/>
                        </w:rPr>
                        <w:t>Assignment 1</w:t>
                      </w:r>
                    </w:p>
                    <w:p w14:paraId="3439E6F9" w14:textId="77777777" w:rsidR="002B2BB9" w:rsidRPr="006743B2" w:rsidRDefault="002B2BB9" w:rsidP="002B2BB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F6E266" wp14:editId="447BD244">
            <wp:simplePos x="0" y="0"/>
            <wp:positionH relativeFrom="leftMargin">
              <wp:posOffset>6250998</wp:posOffset>
            </wp:positionH>
            <wp:positionV relativeFrom="paragraph">
              <wp:posOffset>145473</wp:posOffset>
            </wp:positionV>
            <wp:extent cx="746760" cy="746760"/>
            <wp:effectExtent l="0" t="0" r="0" b="0"/>
            <wp:wrapNone/>
            <wp:docPr id="2" name="صورة 1" descr="جامعة شقراء - مجلة ه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جامعة شقراء - مجلة هي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09FAF" w14:textId="77777777" w:rsidR="002B2BB9" w:rsidRPr="002B2BB9" w:rsidRDefault="002B2BB9" w:rsidP="002B2BB9"/>
    <w:p w14:paraId="42550340" w14:textId="2660541D" w:rsidR="002B2BB9" w:rsidRPr="002B2BB9" w:rsidRDefault="002B2BB9" w:rsidP="002B2BB9"/>
    <w:p w14:paraId="072BCD7E" w14:textId="0DDEFF3D" w:rsidR="002B2BB9" w:rsidRDefault="00F5052D" w:rsidP="00F5052D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41171" wp14:editId="24D1DCE2">
                <wp:simplePos x="0" y="0"/>
                <wp:positionH relativeFrom="margin">
                  <wp:align>center</wp:align>
                </wp:positionH>
                <wp:positionV relativeFrom="paragraph">
                  <wp:posOffset>236335</wp:posOffset>
                </wp:positionV>
                <wp:extent cx="6531429" cy="32657"/>
                <wp:effectExtent l="0" t="0" r="22225" b="24765"/>
                <wp:wrapNone/>
                <wp:docPr id="12137310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29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3695E" id="Straight Connector 1" o:spid="_x0000_s1026" style="position:absolute;left:0;text-align:left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pt" to="514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5DE8B1" w14:textId="6A9550DB" w:rsidR="00F5052D" w:rsidRDefault="007C0B4D" w:rsidP="00F5052D">
      <w:pPr>
        <w:tabs>
          <w:tab w:val="left" w:pos="537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1D8AA7" wp14:editId="3B535C8E">
                <wp:simplePos x="0" y="0"/>
                <wp:positionH relativeFrom="column">
                  <wp:posOffset>3566160</wp:posOffset>
                </wp:positionH>
                <wp:positionV relativeFrom="paragraph">
                  <wp:posOffset>178435</wp:posOffset>
                </wp:positionV>
                <wp:extent cx="2275840" cy="264160"/>
                <wp:effectExtent l="0" t="0" r="0" b="2540"/>
                <wp:wrapNone/>
                <wp:docPr id="77831062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840" cy="264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1DC6F" id="Rectangle 5" o:spid="_x0000_s1026" style="position:absolute;left:0;text-align:left;margin-left:280.8pt;margin-top:14.05pt;width:179.2pt;height:20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" fillcolor="#a02b93 [3208]" stroked="f">
                <v:fill opacity="32896f"/>
              </v:rect>
            </w:pict>
          </mc:Fallback>
        </mc:AlternateContent>
      </w:r>
      <w:r w:rsidR="00100DF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C3280" wp14:editId="71CE4DF8">
                <wp:simplePos x="0" y="0"/>
                <wp:positionH relativeFrom="column">
                  <wp:posOffset>4533900</wp:posOffset>
                </wp:positionH>
                <wp:positionV relativeFrom="paragraph">
                  <wp:posOffset>191135</wp:posOffset>
                </wp:positionV>
                <wp:extent cx="219075" cy="251460"/>
                <wp:effectExtent l="0" t="0" r="28575" b="15240"/>
                <wp:wrapNone/>
                <wp:docPr id="725025308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514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80803" w14:textId="11E0844E" w:rsidR="00100DFE" w:rsidRPr="00100DFE" w:rsidRDefault="00100DFE" w:rsidP="00100DFE">
                            <w:pPr>
                              <w:jc w:val="center"/>
                              <w:rPr>
                                <w:rFonts w:hint="cs"/>
                                <w:color w:val="A02B93" w:themeColor="accent5"/>
                                <w:sz w:val="14"/>
                                <w:szCs w:val="14"/>
                                <w:rtl/>
                              </w:rPr>
                            </w:pPr>
                            <w:r w:rsidRPr="00100DFE">
                              <w:rPr>
                                <w:color w:val="A02B93" w:themeColor="accent5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C328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7" type="#_x0000_t120" style="position:absolute;left:0;text-align:left;margin-left:357pt;margin-top:15.05pt;width:17.25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" fillcolor="white [3201]" strokecolor="#a02b93 [3208]" strokeweight="1pt">
                <v:stroke joinstyle="miter"/>
                <v:textbox>
                  <w:txbxContent>
                    <w:p w14:paraId="07880803" w14:textId="11E0844E" w:rsidR="00100DFE" w:rsidRPr="00100DFE" w:rsidRDefault="00100DFE" w:rsidP="00100DFE">
                      <w:pPr>
                        <w:jc w:val="center"/>
                        <w:rPr>
                          <w:rFonts w:hint="cs"/>
                          <w:color w:val="A02B93" w:themeColor="accent5"/>
                          <w:sz w:val="14"/>
                          <w:szCs w:val="14"/>
                          <w:rtl/>
                        </w:rPr>
                      </w:pPr>
                      <w:r w:rsidRPr="00100DFE">
                        <w:rPr>
                          <w:color w:val="A02B93" w:themeColor="accent5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0DFE" w:rsidRPr="00100DF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D16E94" wp14:editId="5C54579E">
                <wp:simplePos x="0" y="0"/>
                <wp:positionH relativeFrom="column">
                  <wp:posOffset>75796</wp:posOffset>
                </wp:positionH>
                <wp:positionV relativeFrom="paragraph">
                  <wp:posOffset>110952</wp:posOffset>
                </wp:positionV>
                <wp:extent cx="2784764" cy="1404620"/>
                <wp:effectExtent l="0" t="0" r="0" b="0"/>
                <wp:wrapNone/>
                <wp:docPr id="2062508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476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FC908" w14:textId="2DCF4F77" w:rsidR="00100DFE" w:rsidRDefault="00100DFE" w:rsidP="00100DFE">
                            <w:pPr>
                              <w:tabs>
                                <w:tab w:val="left" w:pos="5371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00DF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  <w:t>BFS</w:t>
                            </w:r>
                          </w:p>
                          <w:p w14:paraId="1A09BB31" w14:textId="78C1914A" w:rsidR="00100DFE" w:rsidRPr="00100DFE" w:rsidRDefault="00100DFE" w:rsidP="00100DFE">
                            <w:pPr>
                              <w:tabs>
                                <w:tab w:val="left" w:pos="5371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00DF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  <w:t>Using Python Class</w:t>
                            </w:r>
                          </w:p>
                          <w:p w14:paraId="128F94FB" w14:textId="5B5DDF7B" w:rsidR="00100DFE" w:rsidRPr="00100DFE" w:rsidRDefault="00100DF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D16E94" id="Text Box 2" o:spid="_x0000_s1028" type="#_x0000_t202" style="position:absolute;left:0;text-align:left;margin-left:5.95pt;margin-top:8.75pt;width:219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" filled="f" stroked="f">
                <v:textbox style="mso-fit-shape-to-text:t">
                  <w:txbxContent>
                    <w:p w14:paraId="34EFC908" w14:textId="2DCF4F77" w:rsidR="00100DFE" w:rsidRDefault="00100DFE" w:rsidP="00100DFE">
                      <w:pPr>
                        <w:tabs>
                          <w:tab w:val="left" w:pos="5371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  <w:r w:rsidRPr="00100DFE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  <w:t>BFS</w:t>
                      </w:r>
                    </w:p>
                    <w:p w14:paraId="1A09BB31" w14:textId="78C1914A" w:rsidR="00100DFE" w:rsidRPr="00100DFE" w:rsidRDefault="00100DFE" w:rsidP="00100DFE">
                      <w:pPr>
                        <w:tabs>
                          <w:tab w:val="left" w:pos="5371"/>
                        </w:tabs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  <w:r w:rsidRPr="00100DFE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  <w:t>Using Python Class</w:t>
                      </w:r>
                    </w:p>
                    <w:p w14:paraId="128F94FB" w14:textId="5B5DDF7B" w:rsidR="00100DFE" w:rsidRPr="00100DFE" w:rsidRDefault="00100DF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0805BC" w14:textId="156AFC47" w:rsidR="00F5052D" w:rsidRDefault="007C0B4D" w:rsidP="00F5052D">
      <w:pPr>
        <w:tabs>
          <w:tab w:val="left" w:pos="537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82A471" wp14:editId="2DD26246">
                <wp:simplePos x="0" y="0"/>
                <wp:positionH relativeFrom="column">
                  <wp:posOffset>3563620</wp:posOffset>
                </wp:positionH>
                <wp:positionV relativeFrom="paragraph">
                  <wp:posOffset>137795</wp:posOffset>
                </wp:positionV>
                <wp:extent cx="2275840" cy="294640"/>
                <wp:effectExtent l="0" t="0" r="0" b="0"/>
                <wp:wrapNone/>
                <wp:docPr id="18430352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840" cy="294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2BB29" id="Rectangle 5" o:spid="_x0000_s1026" style="position:absolute;left:0;text-align:left;margin-left:280.6pt;margin-top:10.85pt;width:179.2pt;height:23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" fillcolor="#0f9ed5 [3207]" stroked="f">
                <v:fill opacity="32896f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059ABA" wp14:editId="68BAC915">
                <wp:simplePos x="0" y="0"/>
                <wp:positionH relativeFrom="column">
                  <wp:posOffset>4751832</wp:posOffset>
                </wp:positionH>
                <wp:positionV relativeFrom="paragraph">
                  <wp:posOffset>37719</wp:posOffset>
                </wp:positionV>
                <wp:extent cx="202692" cy="152400"/>
                <wp:effectExtent l="0" t="0" r="26035" b="19050"/>
                <wp:wrapNone/>
                <wp:docPr id="8342636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692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774AB" id="Straight Connector 4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15pt,2.95pt" to="390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96828" wp14:editId="63A0DC99">
                <wp:simplePos x="0" y="0"/>
                <wp:positionH relativeFrom="column">
                  <wp:posOffset>4307541</wp:posOffset>
                </wp:positionH>
                <wp:positionV relativeFrom="paragraph">
                  <wp:posOffset>50090</wp:posOffset>
                </wp:positionV>
                <wp:extent cx="233083" cy="147918"/>
                <wp:effectExtent l="0" t="0" r="14605" b="24130"/>
                <wp:wrapNone/>
                <wp:docPr id="13336623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83" cy="147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CDEA9" id="Straight Connector 4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2pt,3.95pt" to="357.5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00DF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7F3985" wp14:editId="693F41E5">
                <wp:simplePos x="0" y="0"/>
                <wp:positionH relativeFrom="column">
                  <wp:posOffset>4937760</wp:posOffset>
                </wp:positionH>
                <wp:positionV relativeFrom="paragraph">
                  <wp:posOffset>142875</wp:posOffset>
                </wp:positionV>
                <wp:extent cx="219075" cy="270510"/>
                <wp:effectExtent l="0" t="0" r="28575" b="15240"/>
                <wp:wrapNone/>
                <wp:docPr id="1218225617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05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708FB" w14:textId="5FB171F8" w:rsidR="00100DFE" w:rsidRPr="00100DFE" w:rsidRDefault="00100DFE" w:rsidP="00100DFE">
                            <w:pPr>
                              <w:jc w:val="center"/>
                              <w:rPr>
                                <w:color w:val="45B0E1" w:themeColor="accent1" w:themeTint="99"/>
                                <w:sz w:val="14"/>
                                <w:szCs w:val="14"/>
                              </w:rPr>
                            </w:pPr>
                            <w:r w:rsidRPr="00100DFE">
                              <w:rPr>
                                <w:color w:val="45B0E1" w:themeColor="accent1" w:themeTint="99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3985" id="_x0000_s1029" type="#_x0000_t120" style="position:absolute;left:0;text-align:left;margin-left:388.8pt;margin-top:11.25pt;width:17.25pt;height:2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" fillcolor="white [3201]" strokecolor="#0f9ed5 [3207]" strokeweight="1pt">
                <v:stroke joinstyle="miter"/>
                <v:textbox>
                  <w:txbxContent>
                    <w:p w14:paraId="249708FB" w14:textId="5FB171F8" w:rsidR="00100DFE" w:rsidRPr="00100DFE" w:rsidRDefault="00100DFE" w:rsidP="00100DFE">
                      <w:pPr>
                        <w:jc w:val="center"/>
                        <w:rPr>
                          <w:color w:val="45B0E1" w:themeColor="accent1" w:themeTint="99"/>
                          <w:sz w:val="14"/>
                          <w:szCs w:val="14"/>
                        </w:rPr>
                      </w:pPr>
                      <w:r w:rsidRPr="00100DFE">
                        <w:rPr>
                          <w:color w:val="45B0E1" w:themeColor="accent1" w:themeTint="99"/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00DF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6CF6F" wp14:editId="347A93D7">
                <wp:simplePos x="0" y="0"/>
                <wp:positionH relativeFrom="column">
                  <wp:posOffset>4103370</wp:posOffset>
                </wp:positionH>
                <wp:positionV relativeFrom="paragraph">
                  <wp:posOffset>142875</wp:posOffset>
                </wp:positionV>
                <wp:extent cx="219075" cy="270510"/>
                <wp:effectExtent l="0" t="0" r="28575" b="15240"/>
                <wp:wrapNone/>
                <wp:docPr id="2130255240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05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044D5" w14:textId="27E2B212" w:rsidR="00100DFE" w:rsidRPr="00100DFE" w:rsidRDefault="00100DFE" w:rsidP="00100DFE">
                            <w:pPr>
                              <w:jc w:val="center"/>
                              <w:rPr>
                                <w:color w:val="45B0E1" w:themeColor="accent1" w:themeTint="99"/>
                                <w:sz w:val="14"/>
                                <w:szCs w:val="14"/>
                              </w:rPr>
                            </w:pPr>
                            <w:r w:rsidRPr="00100DFE">
                              <w:rPr>
                                <w:color w:val="45B0E1" w:themeColor="accent1" w:themeTint="99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CF6F" id="_x0000_s1030" type="#_x0000_t120" style="position:absolute;left:0;text-align:left;margin-left:323.1pt;margin-top:11.25pt;width:17.25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" fillcolor="white [3201]" strokecolor="#0f9ed5 [3207]" strokeweight="1pt">
                <v:stroke joinstyle="miter"/>
                <v:textbox>
                  <w:txbxContent>
                    <w:p w14:paraId="694044D5" w14:textId="27E2B212" w:rsidR="00100DFE" w:rsidRPr="00100DFE" w:rsidRDefault="00100DFE" w:rsidP="00100DFE">
                      <w:pPr>
                        <w:jc w:val="center"/>
                        <w:rPr>
                          <w:color w:val="45B0E1" w:themeColor="accent1" w:themeTint="99"/>
                          <w:sz w:val="14"/>
                          <w:szCs w:val="14"/>
                        </w:rPr>
                      </w:pPr>
                      <w:r w:rsidRPr="00100DFE">
                        <w:rPr>
                          <w:color w:val="45B0E1" w:themeColor="accent1" w:themeTint="99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FA3B95B" w14:textId="445CEE6F" w:rsidR="00F5052D" w:rsidRPr="007C0B4D" w:rsidRDefault="007C0B4D" w:rsidP="00F5052D">
      <w:pPr>
        <w:tabs>
          <w:tab w:val="left" w:pos="5371"/>
        </w:tabs>
        <w:jc w:val="center"/>
        <w:rPr>
          <w:rFonts w:asciiTheme="majorBidi" w:hAnsiTheme="majorBidi" w:cstheme="majorBidi"/>
          <w:b/>
          <w:bCs/>
          <w:i/>
          <w:iCs/>
          <w:color w:val="196B24" w:themeColor="accent3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2FE791" wp14:editId="36D54229">
                <wp:simplePos x="0" y="0"/>
                <wp:positionH relativeFrom="column">
                  <wp:posOffset>3556000</wp:posOffset>
                </wp:positionH>
                <wp:positionV relativeFrom="paragraph">
                  <wp:posOffset>177800</wp:posOffset>
                </wp:positionV>
                <wp:extent cx="2275840" cy="294640"/>
                <wp:effectExtent l="0" t="0" r="0" b="0"/>
                <wp:wrapNone/>
                <wp:docPr id="21248977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840" cy="294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4CE84" id="Rectangle 5" o:spid="_x0000_s1026" style="position:absolute;left:0;text-align:left;margin-left:280pt;margin-top:14pt;width:179.2pt;height:23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" fillcolor="#4ea72e [3209]" stroked="f">
                <v:fill opacity="32896f"/>
              </v:rect>
            </w:pict>
          </mc:Fallback>
        </mc:AlternateContent>
      </w:r>
      <w:r w:rsidRPr="007C0B4D"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9AE517" wp14:editId="2C4C510E">
                <wp:simplePos x="0" y="0"/>
                <wp:positionH relativeFrom="column">
                  <wp:posOffset>4884420</wp:posOffset>
                </wp:positionH>
                <wp:positionV relativeFrom="paragraph">
                  <wp:posOffset>49530</wp:posOffset>
                </wp:positionV>
                <wp:extent cx="80772" cy="139954"/>
                <wp:effectExtent l="0" t="0" r="33655" b="31750"/>
                <wp:wrapNone/>
                <wp:docPr id="3435635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" cy="13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79911" id="Straight Connector 4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6pt,3.9pt" to="390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7C0B4D"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BDB51F" wp14:editId="4C0C9D70">
                <wp:simplePos x="0" y="0"/>
                <wp:positionH relativeFrom="column">
                  <wp:posOffset>3994404</wp:posOffset>
                </wp:positionH>
                <wp:positionV relativeFrom="paragraph">
                  <wp:posOffset>54103</wp:posOffset>
                </wp:positionV>
                <wp:extent cx="138430" cy="163068"/>
                <wp:effectExtent l="0" t="0" r="33020" b="27940"/>
                <wp:wrapNone/>
                <wp:docPr id="3851238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" cy="163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7878B" id="Straight Connector 4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pt,4.25pt" to="325.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7C0B4D"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8DBF2B" wp14:editId="3A9EA659">
                <wp:simplePos x="0" y="0"/>
                <wp:positionH relativeFrom="column">
                  <wp:posOffset>4285129</wp:posOffset>
                </wp:positionH>
                <wp:positionV relativeFrom="paragraph">
                  <wp:posOffset>55357</wp:posOffset>
                </wp:positionV>
                <wp:extent cx="69477" cy="154641"/>
                <wp:effectExtent l="0" t="0" r="26035" b="36195"/>
                <wp:wrapNone/>
                <wp:docPr id="3752419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7" cy="154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E5A27" id="Straight Connector 4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4pt,4.35pt" to="342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7C0B4D">
        <w:rPr>
          <w:rFonts w:asciiTheme="majorBidi" w:hAnsiTheme="majorBidi" w:cstheme="majorBidi"/>
          <w:b/>
          <w:bCs/>
          <w:i/>
          <w:iCs/>
          <w:noProof/>
          <w:color w:val="196B24" w:themeColor="accent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0D7B7" wp14:editId="232FFC5A">
                <wp:simplePos x="0" y="0"/>
                <wp:positionH relativeFrom="column">
                  <wp:posOffset>3821430</wp:posOffset>
                </wp:positionH>
                <wp:positionV relativeFrom="paragraph">
                  <wp:posOffset>195655</wp:posOffset>
                </wp:positionV>
                <wp:extent cx="219075" cy="270510"/>
                <wp:effectExtent l="0" t="0" r="28575" b="15240"/>
                <wp:wrapNone/>
                <wp:docPr id="1351844097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05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472E2" w14:textId="12BD2562" w:rsidR="00100DFE" w:rsidRPr="007C0B4D" w:rsidRDefault="00100DFE" w:rsidP="00100DFE">
                            <w:pPr>
                              <w:jc w:val="center"/>
                              <w:rPr>
                                <w:color w:val="196B24" w:themeColor="accent3"/>
                                <w:sz w:val="14"/>
                                <w:szCs w:val="14"/>
                              </w:rPr>
                            </w:pPr>
                            <w:r w:rsidRPr="007C0B4D">
                              <w:rPr>
                                <w:color w:val="196B24" w:themeColor="accent3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0D7B7" id="_x0000_s1031" type="#_x0000_t120" style="position:absolute;left:0;text-align:left;margin-left:300.9pt;margin-top:15.4pt;width:17.25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" fillcolor="white [3201]" strokecolor="#196b24 [3206]" strokeweight="1pt">
                <v:stroke joinstyle="miter"/>
                <v:textbox>
                  <w:txbxContent>
                    <w:p w14:paraId="7BA472E2" w14:textId="12BD2562" w:rsidR="00100DFE" w:rsidRPr="007C0B4D" w:rsidRDefault="00100DFE" w:rsidP="00100DFE">
                      <w:pPr>
                        <w:jc w:val="center"/>
                        <w:rPr>
                          <w:color w:val="196B24" w:themeColor="accent3"/>
                          <w:sz w:val="14"/>
                          <w:szCs w:val="14"/>
                        </w:rPr>
                      </w:pPr>
                      <w:r w:rsidRPr="007C0B4D">
                        <w:rPr>
                          <w:color w:val="196B24" w:themeColor="accent3"/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00DFE" w:rsidRPr="007C0B4D">
        <w:rPr>
          <w:rFonts w:asciiTheme="majorBidi" w:hAnsiTheme="majorBidi" w:cstheme="majorBidi"/>
          <w:b/>
          <w:bCs/>
          <w:i/>
          <w:iCs/>
          <w:noProof/>
          <w:color w:val="196B24" w:themeColor="accent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62E180" wp14:editId="4911CCE6">
                <wp:simplePos x="0" y="0"/>
                <wp:positionH relativeFrom="column">
                  <wp:posOffset>4763397</wp:posOffset>
                </wp:positionH>
                <wp:positionV relativeFrom="paragraph">
                  <wp:posOffset>188034</wp:posOffset>
                </wp:positionV>
                <wp:extent cx="219075" cy="270510"/>
                <wp:effectExtent l="0" t="0" r="28575" b="15240"/>
                <wp:wrapNone/>
                <wp:docPr id="384199711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05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46003" w14:textId="0EA879EA" w:rsidR="00100DFE" w:rsidRPr="007C0B4D" w:rsidRDefault="00100DFE" w:rsidP="00100DFE">
                            <w:pPr>
                              <w:jc w:val="center"/>
                              <w:rPr>
                                <w:color w:val="196B24" w:themeColor="accent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2E180" id="_x0000_s1032" type="#_x0000_t120" style="position:absolute;left:0;text-align:left;margin-left:375.05pt;margin-top:14.8pt;width:17.25pt;height:2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" fillcolor="white [3201]" strokecolor="#196b24 [3206]" strokeweight="1pt">
                <v:stroke joinstyle="miter"/>
                <v:textbox>
                  <w:txbxContent>
                    <w:p w14:paraId="64646003" w14:textId="0EA879EA" w:rsidR="00100DFE" w:rsidRPr="007C0B4D" w:rsidRDefault="00100DFE" w:rsidP="00100DFE">
                      <w:pPr>
                        <w:jc w:val="center"/>
                        <w:rPr>
                          <w:color w:val="196B24" w:themeColor="accent3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00DFE" w:rsidRPr="007C0B4D">
        <w:rPr>
          <w:rFonts w:asciiTheme="majorBidi" w:hAnsiTheme="majorBidi" w:cstheme="majorBidi"/>
          <w:b/>
          <w:bCs/>
          <w:i/>
          <w:iCs/>
          <w:noProof/>
          <w:color w:val="196B24" w:themeColor="accent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46F0CE" wp14:editId="7ADAF5CE">
                <wp:simplePos x="0" y="0"/>
                <wp:positionH relativeFrom="column">
                  <wp:posOffset>4290060</wp:posOffset>
                </wp:positionH>
                <wp:positionV relativeFrom="paragraph">
                  <wp:posOffset>201930</wp:posOffset>
                </wp:positionV>
                <wp:extent cx="219075" cy="270510"/>
                <wp:effectExtent l="0" t="0" r="28575" b="15240"/>
                <wp:wrapNone/>
                <wp:docPr id="679615451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05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DBC67" w14:textId="7E83CEB9" w:rsidR="00100DFE" w:rsidRPr="007C0B4D" w:rsidRDefault="00100DFE" w:rsidP="00100DFE">
                            <w:pPr>
                              <w:jc w:val="center"/>
                              <w:rPr>
                                <w:color w:val="196B24" w:themeColor="accent3"/>
                                <w:sz w:val="14"/>
                                <w:szCs w:val="14"/>
                              </w:rPr>
                            </w:pPr>
                            <w:r w:rsidRPr="007C0B4D">
                              <w:rPr>
                                <w:color w:val="196B24" w:themeColor="accent3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F0CE" id="_x0000_s1033" type="#_x0000_t120" style="position:absolute;left:0;text-align:left;margin-left:337.8pt;margin-top:15.9pt;width:17.25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" fillcolor="white [3201]" strokecolor="#196b24 [3206]" strokeweight="1pt">
                <v:stroke joinstyle="miter"/>
                <v:textbox>
                  <w:txbxContent>
                    <w:p w14:paraId="257DBC67" w14:textId="7E83CEB9" w:rsidR="00100DFE" w:rsidRPr="007C0B4D" w:rsidRDefault="00100DFE" w:rsidP="00100DFE">
                      <w:pPr>
                        <w:jc w:val="center"/>
                        <w:rPr>
                          <w:color w:val="196B24" w:themeColor="accent3"/>
                          <w:sz w:val="14"/>
                          <w:szCs w:val="14"/>
                        </w:rPr>
                      </w:pPr>
                      <w:r w:rsidRPr="007C0B4D">
                        <w:rPr>
                          <w:color w:val="196B24" w:themeColor="accent3"/>
                          <w:sz w:val="14"/>
                          <w:szCs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B3E69D1" w14:textId="7A02777E" w:rsidR="00100DFE" w:rsidRDefault="00100DFE" w:rsidP="00F5052D">
      <w:pPr>
        <w:tabs>
          <w:tab w:val="left" w:pos="5371"/>
        </w:tabs>
        <w:jc w:val="center"/>
        <w:rPr>
          <w:rFonts w:asciiTheme="majorBidi" w:hAnsiTheme="majorBidi" w:cstheme="majorBidi" w:hint="cs"/>
          <w:b/>
          <w:bCs/>
          <w:sz w:val="28"/>
          <w:szCs w:val="28"/>
          <w:rtl/>
        </w:rPr>
      </w:pPr>
    </w:p>
    <w:p w14:paraId="35C8FC7E" w14:textId="77777777" w:rsidR="00F5052D" w:rsidRPr="002B2BB9" w:rsidRDefault="00F5052D" w:rsidP="00F5052D">
      <w:pPr>
        <w:tabs>
          <w:tab w:val="left" w:pos="5371"/>
        </w:tabs>
        <w:jc w:val="center"/>
        <w:rPr>
          <w:rFonts w:asciiTheme="majorBidi" w:hAnsiTheme="majorBidi" w:cstheme="majorBidi" w:hint="cs"/>
          <w:b/>
          <w:bCs/>
          <w:sz w:val="28"/>
          <w:szCs w:val="28"/>
          <w:rtl/>
        </w:rPr>
      </w:pPr>
    </w:p>
    <w:p w14:paraId="068B5BE9" w14:textId="570E4D0A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05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collections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05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05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defaultdict</w:t>
      </w:r>
      <w:proofErr w:type="spellEnd"/>
    </w:p>
    <w:p w14:paraId="77F269DA" w14:textId="5851D798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05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D3CE14" w14:textId="77777777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0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D958EBC" w14:textId="77777777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05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Default dictionary to store graph.</w:t>
      </w:r>
    </w:p>
    <w:p w14:paraId="2D91A85A" w14:textId="19F4CE2A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F50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505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defaultdict</w:t>
      </w:r>
      <w:proofErr w:type="spellEnd"/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05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F4474E" w14:textId="61B8F933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05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function for adding node and their </w:t>
      </w:r>
      <w:proofErr w:type="spellStart"/>
      <w:r w:rsidRPr="00F505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nighbor</w:t>
      </w:r>
      <w:proofErr w:type="spellEnd"/>
    </w:p>
    <w:p w14:paraId="01606789" w14:textId="492AB33A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0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proofErr w:type="gramEnd"/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nighbor</w:t>
      </w:r>
      <w:proofErr w:type="spellEnd"/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A70B155" w14:textId="77777777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nighbor</w:t>
      </w:r>
      <w:proofErr w:type="spellEnd"/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4FFD6C" w14:textId="77777777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05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function to preform </w:t>
      </w:r>
      <w:proofErr w:type="spellStart"/>
      <w:r w:rsidRPr="00F505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Bredth</w:t>
      </w:r>
      <w:proofErr w:type="spellEnd"/>
      <w:r w:rsidRPr="00F505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First Search.</w:t>
      </w:r>
    </w:p>
    <w:p w14:paraId="17B9DAA0" w14:textId="61B3DFF5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0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004DD0E" w14:textId="77777777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proofErr w:type="gramStart"/>
      <w:r w:rsidRPr="00F50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5A13B61" w14:textId="77777777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proofErr w:type="gramStart"/>
      <w:r w:rsidRPr="00F50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56FEDB9" w14:textId="77777777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FFCB37" w14:textId="78940569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23E44F" w14:textId="77777777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4FA70AE" w14:textId="0DDCF8D8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05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C1B614" w14:textId="3854C11C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0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05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72E232" w14:textId="71D7CA2F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F50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5C9C91" w14:textId="77777777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05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05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35EF18A7" w14:textId="77777777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05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0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05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3A515A" w14:textId="426BB1CF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E86A9A" w14:textId="7DC715AB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</w:t>
      </w:r>
    </w:p>
    <w:p w14:paraId="164E8298" w14:textId="77777777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F505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</w:t>
      </w:r>
      <w:proofErr w:type="gramEnd"/>
      <w:r w:rsidRPr="00F505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graph instance from graph class.     </w:t>
      </w:r>
    </w:p>
    <w:p w14:paraId="5CF4C33B" w14:textId="0194F590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graph1</w:t>
      </w:r>
      <w:r w:rsidRPr="00F505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F505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F2893F" w14:textId="77777777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graph1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0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0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</w:p>
    <w:p w14:paraId="5788156B" w14:textId="0AA3500A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graph1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0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0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</w:p>
    <w:p w14:paraId="1AAA9A6A" w14:textId="77777777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graph1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0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0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</w:p>
    <w:p w14:paraId="1DF2A79B" w14:textId="77777777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graph1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0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0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</w:p>
    <w:p w14:paraId="0114A9A6" w14:textId="2EE1FC8A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graph1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0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0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</w:p>
    <w:p w14:paraId="10BCEB99" w14:textId="72520024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05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calling BFS function.</w:t>
      </w:r>
    </w:p>
    <w:p w14:paraId="3AA6F917" w14:textId="1782A08B" w:rsidR="00F5052D" w:rsidRPr="00F5052D" w:rsidRDefault="00F5052D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05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graph1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05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05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F505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47D493" w14:textId="63069561" w:rsidR="00F5052D" w:rsidRPr="00F5052D" w:rsidRDefault="00100DFE" w:rsidP="00F5052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9806B" wp14:editId="2B4127F9">
                <wp:simplePos x="0" y="0"/>
                <wp:positionH relativeFrom="column">
                  <wp:posOffset>483466</wp:posOffset>
                </wp:positionH>
                <wp:positionV relativeFrom="paragraph">
                  <wp:posOffset>1133879</wp:posOffset>
                </wp:positionV>
                <wp:extent cx="5139690" cy="635"/>
                <wp:effectExtent l="0" t="0" r="0" b="0"/>
                <wp:wrapNone/>
                <wp:docPr id="16001527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DA8C7F" w14:textId="7BACE825" w:rsidR="00F5052D" w:rsidRPr="00F75253" w:rsidRDefault="00F5052D" w:rsidP="00F5052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val="ar-SA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output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4E71A4"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9806B" id="Text Box 1" o:spid="_x0000_s1034" type="#_x0000_t202" style="position:absolute;margin-left:38.05pt;margin-top:89.3pt;width:404.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" stroked="f">
                <v:textbox style="mso-fit-shape-to-text:t" inset="0,0,0,0">
                  <w:txbxContent>
                    <w:p w14:paraId="7DDA8C7F" w14:textId="7BACE825" w:rsidR="00F5052D" w:rsidRPr="00F75253" w:rsidRDefault="00F5052D" w:rsidP="00F5052D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val="ar-SA"/>
                        </w:rPr>
                      </w:pPr>
                      <w:r>
                        <w:t>output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output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4E71A4"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ar-SA"/>
        </w:rPr>
        <w:drawing>
          <wp:anchor distT="0" distB="0" distL="114300" distR="114300" simplePos="0" relativeHeight="251663360" behindDoc="0" locked="0" layoutInCell="1" allowOverlap="1" wp14:anchorId="76A3163B" wp14:editId="46BDAB5A">
            <wp:simplePos x="0" y="0"/>
            <wp:positionH relativeFrom="column">
              <wp:posOffset>489932</wp:posOffset>
            </wp:positionH>
            <wp:positionV relativeFrom="paragraph">
              <wp:posOffset>332797</wp:posOffset>
            </wp:positionV>
            <wp:extent cx="5140036" cy="709803"/>
            <wp:effectExtent l="0" t="0" r="3810" b="0"/>
            <wp:wrapNone/>
            <wp:docPr id="2015643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43096" name="Picture 201564309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09" t="17916" b="72613"/>
                    <a:stretch/>
                  </pic:blipFill>
                  <pic:spPr bwMode="auto">
                    <a:xfrm>
                      <a:off x="0" y="0"/>
                      <a:ext cx="5140036" cy="70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52D" w:rsidRPr="00F505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#expected output:1 2 3 4 5 6</w:t>
      </w:r>
    </w:p>
    <w:sectPr w:rsidR="00F5052D" w:rsidRPr="00F5052D" w:rsidSect="00F5052D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B9"/>
    <w:rsid w:val="000170C8"/>
    <w:rsid w:val="000E380F"/>
    <w:rsid w:val="00100DFE"/>
    <w:rsid w:val="002B2BB9"/>
    <w:rsid w:val="004E71A4"/>
    <w:rsid w:val="007C0B4D"/>
    <w:rsid w:val="00942B3D"/>
    <w:rsid w:val="00A13FCD"/>
    <w:rsid w:val="00D32A60"/>
    <w:rsid w:val="00F5052D"/>
    <w:rsid w:val="00FD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41C8"/>
  <w15:chartTrackingRefBased/>
  <w15:docId w15:val="{F2506F3F-F02A-4BD7-A233-8CC87415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BB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2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B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5052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~WRL0201.tmp</Template>
  <TotalTime>45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منتهى  عبدالرحمن عبدالعزيز الراشد</dc:creator>
  <cp:keywords/>
  <dc:description/>
  <cp:lastModifiedBy>منتهى  عبدالرحمن عبدالعزيز الراشد</cp:lastModifiedBy>
  <cp:revision>3</cp:revision>
  <cp:lastPrinted>2024-09-16T17:35:00Z</cp:lastPrinted>
  <dcterms:created xsi:type="dcterms:W3CDTF">2024-09-16T16:52:00Z</dcterms:created>
  <dcterms:modified xsi:type="dcterms:W3CDTF">2024-09-16T17:38:00Z</dcterms:modified>
</cp:coreProperties>
</file>